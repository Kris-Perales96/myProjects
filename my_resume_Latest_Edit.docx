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8D70DD4" w14:textId="77777777" w:rsidTr="00007728">
        <w:trPr>
          <w:trHeight w:hRule="exact" w:val="1800"/>
        </w:trPr>
        <w:tc>
          <w:tcPr>
            <w:tcW w:w="9360" w:type="dxa"/>
            <w:tcMar>
              <w:top w:w="0" w:type="dxa"/>
              <w:bottom w:w="0" w:type="dxa"/>
            </w:tcMar>
          </w:tcPr>
          <w:p w14:paraId="4B1A50F1" w14:textId="53BDF98C" w:rsidR="00692703" w:rsidRPr="00CF1A49" w:rsidRDefault="003E5979" w:rsidP="00913946">
            <w:pPr>
              <w:pStyle w:val="Title"/>
            </w:pPr>
            <w:r>
              <w:t>Kristopher P</w:t>
            </w:r>
            <w:r w:rsidR="00724FE0">
              <w:t>er</w:t>
            </w:r>
            <w:r>
              <w:t>ales</w:t>
            </w:r>
          </w:p>
          <w:p w14:paraId="4BA0024B" w14:textId="77777777" w:rsidR="00692703" w:rsidRPr="00CF1A49" w:rsidRDefault="003E5979" w:rsidP="00913946">
            <w:pPr>
              <w:pStyle w:val="ContactInfo"/>
              <w:contextualSpacing w:val="0"/>
            </w:pPr>
            <w:r>
              <w:t>10618 Double Spur Loop</w:t>
            </w:r>
            <w:r w:rsidR="00692703" w:rsidRPr="00CF1A49">
              <w:t xml:space="preserve"> </w:t>
            </w:r>
            <w:sdt>
              <w:sdtPr>
                <w:alias w:val="Divider dot:"/>
                <w:tag w:val="Divider dot:"/>
                <w:id w:val="-1459182552"/>
                <w:placeholder>
                  <w:docPart w:val="F421F7135ABC47FDA2FA4D32F9A8AD5C"/>
                </w:placeholder>
                <w:temporary/>
                <w:showingPlcHdr/>
                <w15:appearance w15:val="hidden"/>
              </w:sdtPr>
              <w:sdtEndPr/>
              <w:sdtContent>
                <w:r w:rsidR="00692703" w:rsidRPr="00CF1A49">
                  <w:t>·</w:t>
                </w:r>
              </w:sdtContent>
            </w:sdt>
            <w:r w:rsidR="00692703" w:rsidRPr="00CF1A49">
              <w:t xml:space="preserve"> </w:t>
            </w:r>
            <w:r>
              <w:t>+1 (512) 633-5630</w:t>
            </w:r>
          </w:p>
          <w:p w14:paraId="5484E1CB" w14:textId="6E7222D2" w:rsidR="00692703" w:rsidRPr="00CF1A49" w:rsidRDefault="003E5979" w:rsidP="00913946">
            <w:pPr>
              <w:pStyle w:val="ContactInfoEmphasis"/>
              <w:contextualSpacing w:val="0"/>
            </w:pPr>
            <w:r>
              <w:t>kris.perales96@outlook.com</w:t>
            </w:r>
            <w:r w:rsidR="00692703" w:rsidRPr="00CF1A49">
              <w:t xml:space="preserve"> </w:t>
            </w:r>
            <w:sdt>
              <w:sdtPr>
                <w:alias w:val="Divider dot:"/>
                <w:tag w:val="Divider dot:"/>
                <w:id w:val="2000459528"/>
                <w:placeholder>
                  <w:docPart w:val="EF6F44BA07F648F9B900EBF0BB4F3824"/>
                </w:placeholder>
                <w:temporary/>
                <w:showingPlcHdr/>
                <w15:appearance w15:val="hidden"/>
              </w:sdtPr>
              <w:sdtEndPr/>
              <w:sdtContent>
                <w:r w:rsidR="00692703" w:rsidRPr="00CF1A49">
                  <w:t>·</w:t>
                </w:r>
              </w:sdtContent>
            </w:sdt>
            <w:r w:rsidR="00692703" w:rsidRPr="00CF1A49">
              <w:t xml:space="preserve"> </w:t>
            </w:r>
            <w:r w:rsidR="0031607B" w:rsidRPr="0031607B">
              <w:t>https://www.linkedin.com/in/kristopher-perales-b24b12199/</w:t>
            </w:r>
            <w:r w:rsidR="0031607B">
              <w:t xml:space="preserve"> </w:t>
            </w:r>
            <w:sdt>
              <w:sdtPr>
                <w:alias w:val="Divider dot:"/>
                <w:tag w:val="Divider dot:"/>
                <w:id w:val="759871761"/>
                <w:placeholder>
                  <w:docPart w:val="84ECAE18CF0A4595B132BEB58716DC51"/>
                </w:placeholder>
                <w:temporary/>
                <w:showingPlcHdr/>
                <w15:appearance w15:val="hidden"/>
              </w:sdtPr>
              <w:sdtEndPr/>
              <w:sdtContent>
                <w:r w:rsidR="00692703" w:rsidRPr="00CF1A49">
                  <w:t>·</w:t>
                </w:r>
              </w:sdtContent>
            </w:sdt>
            <w:r w:rsidR="00D474D9">
              <w:t xml:space="preserve"> </w:t>
            </w:r>
            <w:r w:rsidR="005B3753" w:rsidRPr="005B3753">
              <w:t>https://github.com/Kris-Perales96/myProjects</w:t>
            </w:r>
          </w:p>
        </w:tc>
      </w:tr>
      <w:tr w:rsidR="009571D8" w:rsidRPr="00CF1A49" w14:paraId="7CBA5E3E" w14:textId="77777777" w:rsidTr="00692703">
        <w:tc>
          <w:tcPr>
            <w:tcW w:w="9360" w:type="dxa"/>
            <w:tcMar>
              <w:top w:w="432" w:type="dxa"/>
            </w:tcMar>
          </w:tcPr>
          <w:p w14:paraId="7B4B2918" w14:textId="77777777" w:rsidR="001755A8" w:rsidRDefault="003E5979" w:rsidP="00913946">
            <w:pPr>
              <w:contextualSpacing w:val="0"/>
              <w:rPr>
                <w:rFonts w:ascii="Courier New" w:hAnsi="Courier New" w:cs="Courier New"/>
                <w:sz w:val="24"/>
                <w:szCs w:val="24"/>
              </w:rPr>
            </w:pPr>
            <w:r>
              <w:rPr>
                <w:rFonts w:ascii="Courier New" w:hAnsi="Courier New" w:cs="Courier New"/>
                <w:sz w:val="24"/>
                <w:szCs w:val="24"/>
              </w:rPr>
              <w:t>System engineer with experience in developing a system to solve a given problem statement. Proficient with C &amp; C++ programming languages to develop electrical engineering applications, and have a background using MATLAB, Python, VHDL.</w:t>
            </w:r>
            <w:r w:rsidR="00DC70FA">
              <w:rPr>
                <w:rFonts w:ascii="Courier New" w:hAnsi="Courier New" w:cs="Courier New"/>
                <w:sz w:val="24"/>
                <w:szCs w:val="24"/>
              </w:rPr>
              <w:t xml:space="preserve"> My senior design project featured a heart rate, temperature, and movement monitor</w:t>
            </w:r>
            <w:r w:rsidR="007A7A39">
              <w:rPr>
                <w:rFonts w:ascii="Courier New" w:hAnsi="Courier New" w:cs="Courier New"/>
                <w:sz w:val="24"/>
                <w:szCs w:val="24"/>
              </w:rPr>
              <w:t xml:space="preserve"> developed using C++</w:t>
            </w:r>
            <w:r w:rsidR="00DC70FA">
              <w:rPr>
                <w:rFonts w:ascii="Courier New" w:hAnsi="Courier New" w:cs="Courier New"/>
                <w:sz w:val="24"/>
                <w:szCs w:val="24"/>
              </w:rPr>
              <w:t xml:space="preserve">. My </w:t>
            </w:r>
            <w:r w:rsidR="007A7A39">
              <w:rPr>
                <w:rFonts w:ascii="Courier New" w:hAnsi="Courier New" w:cs="Courier New"/>
                <w:sz w:val="24"/>
                <w:szCs w:val="24"/>
              </w:rPr>
              <w:t>HDL semester project features a simplified matrix engine developed using RTL oriented VHDL. My VLSI semester project features an 8-bit ALU developed using structural oriented VHDL.</w:t>
            </w:r>
            <w:r>
              <w:rPr>
                <w:rFonts w:ascii="Courier New" w:hAnsi="Courier New" w:cs="Courier New"/>
                <w:sz w:val="24"/>
                <w:szCs w:val="24"/>
              </w:rPr>
              <w:t xml:space="preserve"> I want to continue to strengthen my understanding of computer programming and electrical systems design and programming.</w:t>
            </w:r>
          </w:p>
          <w:p w14:paraId="45A5BFCC" w14:textId="77777777" w:rsidR="009D182D" w:rsidRDefault="009D182D" w:rsidP="00913946">
            <w:pPr>
              <w:contextualSpacing w:val="0"/>
              <w:rPr>
                <w:rFonts w:ascii="Courier New" w:hAnsi="Courier New" w:cs="Courier New"/>
                <w:sz w:val="24"/>
                <w:szCs w:val="24"/>
              </w:rPr>
            </w:pPr>
          </w:p>
          <w:p w14:paraId="02BBC849" w14:textId="77777777" w:rsidR="009D182D" w:rsidRDefault="009D182D" w:rsidP="009D182D">
            <w:pPr>
              <w:pStyle w:val="Heading1"/>
              <w:outlineLvl w:val="0"/>
            </w:pPr>
            <w:r>
              <w:t>Projects</w:t>
            </w:r>
          </w:p>
          <w:p w14:paraId="78FF3D75" w14:textId="77777777" w:rsidR="009D182D" w:rsidRDefault="009D182D" w:rsidP="009D182D">
            <w:pPr>
              <w:pStyle w:val="Heading1"/>
              <w:outlineLvl w:val="0"/>
            </w:pPr>
          </w:p>
          <w:p w14:paraId="72E5A066" w14:textId="77777777" w:rsidR="009D182D" w:rsidRDefault="009D182D" w:rsidP="009D182D">
            <w:pPr>
              <w:pStyle w:val="Heading1"/>
              <w:numPr>
                <w:ilvl w:val="0"/>
                <w:numId w:val="15"/>
              </w:numPr>
              <w:outlineLvl w:val="0"/>
              <w:rPr>
                <w:rFonts w:asciiTheme="minorHAnsi" w:hAnsiTheme="minorHAnsi"/>
                <w:b w:val="0"/>
                <w:bCs/>
                <w:caps w:val="0"/>
                <w:sz w:val="24"/>
              </w:rPr>
            </w:pPr>
            <w:r w:rsidRPr="00B92D1E">
              <w:rPr>
                <w:rFonts w:asciiTheme="minorHAnsi" w:hAnsiTheme="minorHAnsi"/>
                <w:b w:val="0"/>
                <w:bCs/>
                <w:caps w:val="0"/>
                <w:sz w:val="24"/>
              </w:rPr>
              <w:t>Firefighter health monitoring system:</w:t>
            </w:r>
            <w:r>
              <w:rPr>
                <w:rFonts w:asciiTheme="minorHAnsi" w:hAnsiTheme="minorHAnsi"/>
                <w:b w:val="0"/>
                <w:bCs/>
                <w:caps w:val="0"/>
                <w:sz w:val="24"/>
              </w:rPr>
              <w:t xml:space="preserve"> The system was a wireless health monitoring wearable device intended for use by active firefighters, the vital signs monitored were movement, temperature of the room, and heart rate. Where I developed the sensor devices heart rate, temperature, movement monitoring, and haptic feedback algorithms.</w:t>
            </w:r>
          </w:p>
          <w:p w14:paraId="6E475360" w14:textId="77777777" w:rsidR="009D182D" w:rsidRDefault="009D182D" w:rsidP="009D182D">
            <w:pPr>
              <w:pStyle w:val="Heading1"/>
              <w:ind w:left="720"/>
              <w:outlineLvl w:val="0"/>
              <w:rPr>
                <w:rFonts w:asciiTheme="minorHAnsi" w:hAnsiTheme="minorHAnsi"/>
                <w:b w:val="0"/>
                <w:bCs/>
                <w:caps w:val="0"/>
                <w:sz w:val="24"/>
              </w:rPr>
            </w:pPr>
          </w:p>
          <w:p w14:paraId="4156807D" w14:textId="77777777" w:rsidR="009D182D" w:rsidRDefault="009D182D" w:rsidP="009D182D">
            <w:pPr>
              <w:pStyle w:val="Heading1"/>
              <w:numPr>
                <w:ilvl w:val="0"/>
                <w:numId w:val="15"/>
              </w:numPr>
              <w:outlineLvl w:val="0"/>
              <w:rPr>
                <w:rFonts w:asciiTheme="minorHAnsi" w:hAnsiTheme="minorHAnsi"/>
                <w:b w:val="0"/>
                <w:bCs/>
                <w:caps w:val="0"/>
                <w:sz w:val="24"/>
              </w:rPr>
            </w:pPr>
            <w:r>
              <w:rPr>
                <w:rFonts w:asciiTheme="minorHAnsi" w:hAnsiTheme="minorHAnsi"/>
                <w:b w:val="0"/>
                <w:bCs/>
                <w:caps w:val="0"/>
                <w:sz w:val="24"/>
              </w:rPr>
              <w:t>Simple Matrix Engine: A simple matrix execution engine, where I developed and executed the goal of fetching an instruction from a created instruction memory, decode the fetched instruction, perform the operation, writeback to registers, memory, and continue until stop instruction is reached.</w:t>
            </w:r>
          </w:p>
          <w:p w14:paraId="2E8C0391" w14:textId="77777777" w:rsidR="009D182D" w:rsidRDefault="009D182D" w:rsidP="009D182D">
            <w:pPr>
              <w:pStyle w:val="Heading1"/>
              <w:ind w:left="720"/>
              <w:outlineLvl w:val="0"/>
              <w:rPr>
                <w:rFonts w:asciiTheme="minorHAnsi" w:hAnsiTheme="minorHAnsi"/>
                <w:b w:val="0"/>
                <w:bCs/>
                <w:caps w:val="0"/>
                <w:sz w:val="24"/>
              </w:rPr>
            </w:pPr>
          </w:p>
          <w:p w14:paraId="4C71A871" w14:textId="77777777" w:rsidR="009D182D" w:rsidRDefault="009D182D" w:rsidP="009D182D">
            <w:pPr>
              <w:pStyle w:val="Heading1"/>
              <w:numPr>
                <w:ilvl w:val="0"/>
                <w:numId w:val="15"/>
              </w:numPr>
              <w:outlineLvl w:val="0"/>
              <w:rPr>
                <w:rFonts w:asciiTheme="minorHAnsi" w:hAnsiTheme="minorHAnsi"/>
                <w:b w:val="0"/>
                <w:bCs/>
                <w:caps w:val="0"/>
                <w:sz w:val="24"/>
              </w:rPr>
            </w:pPr>
            <w:r>
              <w:rPr>
                <w:rFonts w:asciiTheme="minorHAnsi" w:hAnsiTheme="minorHAnsi"/>
                <w:b w:val="0"/>
                <w:bCs/>
                <w:caps w:val="0"/>
                <w:sz w:val="24"/>
              </w:rPr>
              <w:t xml:space="preserve">Cascaded CE and CC amplifier: The project consisted of two CE amplifiers and a CC amplifier to boost a low voltage input source (mV) to a voltage </w:t>
            </w:r>
            <w:proofErr w:type="gramStart"/>
            <w:r>
              <w:rPr>
                <w:rFonts w:asciiTheme="minorHAnsi" w:hAnsiTheme="minorHAnsi"/>
                <w:b w:val="0"/>
                <w:bCs/>
                <w:caps w:val="0"/>
                <w:sz w:val="24"/>
              </w:rPr>
              <w:t>sufficient</w:t>
            </w:r>
            <w:proofErr w:type="gramEnd"/>
            <w:r>
              <w:rPr>
                <w:rFonts w:asciiTheme="minorHAnsi" w:hAnsiTheme="minorHAnsi"/>
                <w:b w:val="0"/>
                <w:bCs/>
                <w:caps w:val="0"/>
                <w:sz w:val="24"/>
              </w:rPr>
              <w:t xml:space="preserve"> for a wired speaker (5V for the project) to function.</w:t>
            </w:r>
          </w:p>
          <w:p w14:paraId="3F57DDED" w14:textId="77777777" w:rsidR="009D182D" w:rsidRDefault="009D182D" w:rsidP="009D182D">
            <w:pPr>
              <w:pStyle w:val="Heading1"/>
              <w:ind w:left="720"/>
              <w:outlineLvl w:val="0"/>
              <w:rPr>
                <w:rFonts w:asciiTheme="minorHAnsi" w:hAnsiTheme="minorHAnsi"/>
                <w:b w:val="0"/>
                <w:bCs/>
                <w:caps w:val="0"/>
                <w:sz w:val="24"/>
              </w:rPr>
            </w:pPr>
          </w:p>
          <w:p w14:paraId="28E9B600" w14:textId="77777777" w:rsidR="009D182D" w:rsidRDefault="009D182D" w:rsidP="009D182D">
            <w:pPr>
              <w:pStyle w:val="Heading1"/>
              <w:numPr>
                <w:ilvl w:val="0"/>
                <w:numId w:val="15"/>
              </w:numPr>
              <w:outlineLvl w:val="0"/>
              <w:rPr>
                <w:rFonts w:asciiTheme="minorHAnsi" w:hAnsiTheme="minorHAnsi"/>
                <w:b w:val="0"/>
                <w:bCs/>
                <w:caps w:val="0"/>
                <w:sz w:val="24"/>
              </w:rPr>
            </w:pPr>
            <w:r>
              <w:rPr>
                <w:rFonts w:asciiTheme="minorHAnsi" w:hAnsiTheme="minorHAnsi"/>
                <w:b w:val="0"/>
                <w:bCs/>
                <w:caps w:val="0"/>
                <w:sz w:val="24"/>
              </w:rPr>
              <w:t>8-bit ALU: The project consists of an ALU that pulls in opcodes and two input signals, and performs the indicated opcode using the two 8-bit inputs. Where the operations executed are: AND, NAND, OR, NOR, XOR, XNOR, ripple-carry adder/subtractor, complement, transfer, and a comparator.</w:t>
            </w:r>
          </w:p>
          <w:p w14:paraId="3D3A32C4" w14:textId="0D746725" w:rsidR="009D182D" w:rsidRPr="00CF1A49" w:rsidRDefault="009D182D" w:rsidP="00913946">
            <w:pPr>
              <w:contextualSpacing w:val="0"/>
            </w:pPr>
          </w:p>
        </w:tc>
      </w:tr>
    </w:tbl>
    <w:sdt>
      <w:sdtPr>
        <w:alias w:val="Education:"/>
        <w:tag w:val="Education:"/>
        <w:id w:val="-1908763273"/>
        <w:placeholder>
          <w:docPart w:val="45B099A42288432A8A0BF95493CCEE17"/>
        </w:placeholder>
        <w:temporary/>
        <w:showingPlcHdr/>
        <w15:appearance w15:val="hidden"/>
      </w:sdtPr>
      <w:sdtEndPr/>
      <w:sdtContent>
        <w:p w14:paraId="5604A879"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6678CFDB" w14:textId="77777777" w:rsidTr="00D40668">
        <w:tc>
          <w:tcPr>
            <w:tcW w:w="9290" w:type="dxa"/>
          </w:tcPr>
          <w:p w14:paraId="0BC01602" w14:textId="77777777" w:rsidR="001D0BF1" w:rsidRPr="00CF1A49" w:rsidRDefault="00D40668" w:rsidP="001D0BF1">
            <w:pPr>
              <w:pStyle w:val="Heading3"/>
              <w:contextualSpacing w:val="0"/>
              <w:outlineLvl w:val="2"/>
            </w:pPr>
            <w:r>
              <w:t>December 2019</w:t>
            </w:r>
          </w:p>
          <w:p w14:paraId="6318FB5A" w14:textId="77777777" w:rsidR="001D0BF1" w:rsidRPr="00CF1A49" w:rsidRDefault="00D40668" w:rsidP="001D0BF1">
            <w:pPr>
              <w:pStyle w:val="Heading2"/>
              <w:contextualSpacing w:val="0"/>
              <w:outlineLvl w:val="1"/>
            </w:pPr>
            <w:r>
              <w:t>B. S. Electrical Engineering</w:t>
            </w:r>
            <w:r w:rsidR="001D0BF1" w:rsidRPr="00CF1A49">
              <w:t xml:space="preserve">, </w:t>
            </w:r>
            <w:r>
              <w:rPr>
                <w:rStyle w:val="SubtleReference"/>
              </w:rPr>
              <w:t>Texas State university</w:t>
            </w:r>
          </w:p>
          <w:p w14:paraId="506FA77A" w14:textId="6E3E8F9B" w:rsidR="009D182D" w:rsidRPr="00CF1A49" w:rsidRDefault="00D40668" w:rsidP="007538DC">
            <w:pPr>
              <w:contextualSpacing w:val="0"/>
            </w:pPr>
            <w:r>
              <w:t>My coursework includes VLSI, HDL, DSP, Linear Control Systems</w:t>
            </w:r>
          </w:p>
        </w:tc>
      </w:tr>
    </w:tbl>
    <w:p w14:paraId="217FF624" w14:textId="77777777" w:rsidR="009D182D" w:rsidRDefault="009D182D" w:rsidP="009D182D">
      <w:pPr>
        <w:pStyle w:val="Heading1"/>
      </w:pPr>
    </w:p>
    <w:p w14:paraId="1BAB79AA" w14:textId="13AE4964" w:rsidR="009D182D" w:rsidRPr="00CF1A49" w:rsidRDefault="009D182D" w:rsidP="009D182D">
      <w:pPr>
        <w:pStyle w:val="Heading1"/>
      </w:pPr>
      <w:r>
        <w:t xml:space="preserve">Work </w:t>
      </w:r>
      <w:sdt>
        <w:sdtPr>
          <w:alias w:val="Experience:"/>
          <w:tag w:val="Experience:"/>
          <w:id w:val="-1983300934"/>
          <w:placeholder>
            <w:docPart w:val="82A315E4809F416EA41CB5C14A749657"/>
          </w:placeholder>
          <w:temporary/>
          <w:showingPlcHdr/>
          <w15:appearance w15:val="hidden"/>
        </w:sdtPr>
        <w:sdtContent>
          <w:r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9D182D" w:rsidRPr="00CF1A49" w14:paraId="220B0119" w14:textId="77777777" w:rsidTr="006324A5">
        <w:tc>
          <w:tcPr>
            <w:tcW w:w="9355" w:type="dxa"/>
          </w:tcPr>
          <w:p w14:paraId="1C672023" w14:textId="77777777" w:rsidR="009D182D" w:rsidRPr="00CF1A49" w:rsidRDefault="009D182D" w:rsidP="006324A5">
            <w:pPr>
              <w:pStyle w:val="Heading3"/>
              <w:contextualSpacing w:val="0"/>
              <w:outlineLvl w:val="2"/>
            </w:pPr>
            <w:r>
              <w:t>June 2015</w:t>
            </w:r>
            <w:r w:rsidRPr="00CF1A49">
              <w:t xml:space="preserve"> – </w:t>
            </w:r>
            <w:r>
              <w:t>August 2015</w:t>
            </w:r>
          </w:p>
          <w:p w14:paraId="3B48AD17" w14:textId="77777777" w:rsidR="009D182D" w:rsidRPr="00CF1A49" w:rsidRDefault="009D182D" w:rsidP="006324A5">
            <w:pPr>
              <w:pStyle w:val="Heading2"/>
              <w:contextualSpacing w:val="0"/>
              <w:outlineLvl w:val="1"/>
            </w:pPr>
            <w:r>
              <w:t>Lifeguard III</w:t>
            </w:r>
            <w:r w:rsidRPr="00CF1A49">
              <w:t xml:space="preserve">, </w:t>
            </w:r>
            <w:r>
              <w:rPr>
                <w:rStyle w:val="SubtleReference"/>
              </w:rPr>
              <w:t>City of Austin</w:t>
            </w:r>
          </w:p>
          <w:p w14:paraId="6E25250B" w14:textId="77777777" w:rsidR="009D182D" w:rsidRPr="00CF1A49" w:rsidRDefault="009D182D" w:rsidP="006324A5">
            <w:pPr>
              <w:contextualSpacing w:val="0"/>
            </w:pPr>
            <w:r>
              <w:t>My responsibilities were to look after the patrons and facility that I was assigned for the day throughout Austin, Texas.</w:t>
            </w:r>
          </w:p>
        </w:tc>
      </w:tr>
      <w:tr w:rsidR="009D182D" w:rsidRPr="00CF1A49" w14:paraId="063F968F" w14:textId="77777777" w:rsidTr="006324A5">
        <w:tc>
          <w:tcPr>
            <w:tcW w:w="9355" w:type="dxa"/>
            <w:tcMar>
              <w:top w:w="216" w:type="dxa"/>
            </w:tcMar>
          </w:tcPr>
          <w:p w14:paraId="1B35D75A" w14:textId="77777777" w:rsidR="009D182D" w:rsidRPr="00CF1A49" w:rsidRDefault="009D182D" w:rsidP="006324A5">
            <w:pPr>
              <w:pStyle w:val="Heading3"/>
              <w:contextualSpacing w:val="0"/>
              <w:outlineLvl w:val="2"/>
            </w:pPr>
            <w:r>
              <w:t>May 2016</w:t>
            </w:r>
            <w:r w:rsidRPr="00CF1A49">
              <w:t xml:space="preserve"> – </w:t>
            </w:r>
            <w:r>
              <w:t>August 2016</w:t>
            </w:r>
          </w:p>
          <w:p w14:paraId="7B93652B" w14:textId="77777777" w:rsidR="009D182D" w:rsidRPr="00CF1A49" w:rsidRDefault="009D182D" w:rsidP="006324A5">
            <w:pPr>
              <w:pStyle w:val="Heading2"/>
              <w:contextualSpacing w:val="0"/>
              <w:outlineLvl w:val="1"/>
            </w:pPr>
            <w:r>
              <w:t>Lifeguard</w:t>
            </w:r>
            <w:r w:rsidRPr="00CF1A49">
              <w:t xml:space="preserve">, </w:t>
            </w:r>
            <w:proofErr w:type="gramStart"/>
            <w:r>
              <w:rPr>
                <w:rStyle w:val="SubtleReference"/>
              </w:rPr>
              <w:t xml:space="preserve">LIfe </w:t>
            </w:r>
            <w:r w:rsidRPr="00D40668">
              <w:rPr>
                <w:rStyle w:val="SubtleReference"/>
                <w:color w:val="7F7F7F" w:themeColor="text1" w:themeTint="80"/>
              </w:rPr>
              <w:t>time</w:t>
            </w:r>
            <w:proofErr w:type="gramEnd"/>
            <w:r w:rsidRPr="00D40668">
              <w:rPr>
                <w:rStyle w:val="SubtleReference"/>
                <w:color w:val="7F7F7F" w:themeColor="text1" w:themeTint="80"/>
              </w:rPr>
              <w:t xml:space="preserve"> fitness</w:t>
            </w:r>
          </w:p>
          <w:p w14:paraId="609D1BC7" w14:textId="77777777" w:rsidR="009D182D" w:rsidRPr="003E5979" w:rsidRDefault="009D182D" w:rsidP="006324A5">
            <w:pPr>
              <w:rPr>
                <w:rFonts w:cstheme="minorHAnsi"/>
                <w:sz w:val="24"/>
                <w:szCs w:val="24"/>
              </w:rPr>
            </w:pPr>
            <w:r w:rsidRPr="003E5979">
              <w:rPr>
                <w:rFonts w:cstheme="minorHAnsi"/>
                <w:sz w:val="24"/>
                <w:szCs w:val="24"/>
              </w:rPr>
              <w:t>My responsibilities were to keep watch over the patrons and facility</w:t>
            </w:r>
            <w:r>
              <w:rPr>
                <w:rFonts w:cstheme="minorHAnsi"/>
                <w:sz w:val="24"/>
                <w:szCs w:val="24"/>
              </w:rPr>
              <w:t xml:space="preserve"> in North Austin, Texas.</w:t>
            </w:r>
          </w:p>
        </w:tc>
      </w:tr>
      <w:tr w:rsidR="009D182D" w:rsidRPr="00CF1A49" w14:paraId="2D7E6ED0" w14:textId="77777777" w:rsidTr="006324A5">
        <w:tc>
          <w:tcPr>
            <w:tcW w:w="9355" w:type="dxa"/>
            <w:tcMar>
              <w:top w:w="216" w:type="dxa"/>
            </w:tcMar>
          </w:tcPr>
          <w:p w14:paraId="507FA9B1" w14:textId="77777777" w:rsidR="009D182D" w:rsidRDefault="009D182D" w:rsidP="006324A5">
            <w:pPr>
              <w:pStyle w:val="Heading3"/>
              <w:outlineLvl w:val="2"/>
            </w:pPr>
            <w:r>
              <w:t>June 2019 – Current</w:t>
            </w:r>
          </w:p>
          <w:p w14:paraId="4C9DB88D" w14:textId="77777777" w:rsidR="009D182D" w:rsidRDefault="009D182D" w:rsidP="006324A5">
            <w:pPr>
              <w:pStyle w:val="Heading2"/>
              <w:contextualSpacing w:val="0"/>
              <w:outlineLvl w:val="1"/>
              <w:rPr>
                <w:b w:val="0"/>
                <w:color w:val="7F7F7F" w:themeColor="text1" w:themeTint="80"/>
              </w:rPr>
            </w:pPr>
            <w:r>
              <w:t>Delivery Driver</w:t>
            </w:r>
            <w:r w:rsidRPr="00CF1A49">
              <w:t>,</w:t>
            </w:r>
            <w:r>
              <w:t xml:space="preserve"> </w:t>
            </w:r>
            <w:r w:rsidRPr="00D40668">
              <w:rPr>
                <w:b w:val="0"/>
                <w:color w:val="7F7F7F" w:themeColor="text1" w:themeTint="80"/>
              </w:rPr>
              <w:t>Uber</w:t>
            </w:r>
          </w:p>
          <w:p w14:paraId="59BDDD7A" w14:textId="77777777" w:rsidR="009D182D" w:rsidRDefault="009D182D" w:rsidP="006324A5">
            <w:pPr>
              <w:pStyle w:val="Heading2"/>
              <w:contextualSpacing w:val="0"/>
              <w:outlineLvl w:val="1"/>
              <w:rPr>
                <w:b w:val="0"/>
                <w:caps w:val="0"/>
                <w:color w:val="7F7F7F" w:themeColor="text1" w:themeTint="80"/>
                <w:sz w:val="24"/>
                <w:szCs w:val="24"/>
              </w:rPr>
            </w:pPr>
            <w:r w:rsidRPr="00D40668">
              <w:rPr>
                <w:b w:val="0"/>
                <w:caps w:val="0"/>
                <w:color w:val="7F7F7F" w:themeColor="text1" w:themeTint="80"/>
                <w:sz w:val="24"/>
                <w:szCs w:val="24"/>
              </w:rPr>
              <w:t xml:space="preserve">My responsibility is to make </w:t>
            </w:r>
            <w:r>
              <w:rPr>
                <w:b w:val="0"/>
                <w:caps w:val="0"/>
                <w:color w:val="7F7F7F" w:themeColor="text1" w:themeTint="80"/>
                <w:sz w:val="24"/>
                <w:szCs w:val="24"/>
              </w:rPr>
              <w:t>food deliveries in Austin, Texas, during this time I have maintained a 100% approval rating from customers and merchants.</w:t>
            </w:r>
          </w:p>
          <w:p w14:paraId="63E66C82" w14:textId="77777777" w:rsidR="009D182D" w:rsidRDefault="009D182D" w:rsidP="006324A5">
            <w:pPr>
              <w:pStyle w:val="Heading2"/>
              <w:contextualSpacing w:val="0"/>
              <w:outlineLvl w:val="1"/>
              <w:rPr>
                <w:b w:val="0"/>
                <w:caps w:val="0"/>
                <w:color w:val="7F7F7F" w:themeColor="text1" w:themeTint="80"/>
                <w:sz w:val="24"/>
                <w:szCs w:val="24"/>
              </w:rPr>
            </w:pPr>
          </w:p>
          <w:p w14:paraId="19DD933E" w14:textId="77777777" w:rsidR="009D182D" w:rsidRDefault="009D182D" w:rsidP="006324A5">
            <w:pPr>
              <w:pStyle w:val="Heading3"/>
              <w:outlineLvl w:val="2"/>
            </w:pPr>
            <w:r>
              <w:t>OCTOBER 2019 – Current</w:t>
            </w:r>
          </w:p>
          <w:p w14:paraId="64666718" w14:textId="77777777" w:rsidR="009D182D" w:rsidRDefault="009D182D" w:rsidP="006324A5">
            <w:pPr>
              <w:pStyle w:val="Heading2"/>
              <w:contextualSpacing w:val="0"/>
              <w:outlineLvl w:val="1"/>
              <w:rPr>
                <w:b w:val="0"/>
                <w:color w:val="7F7F7F" w:themeColor="text1" w:themeTint="80"/>
              </w:rPr>
            </w:pPr>
            <w:r>
              <w:t>Delivery Driver</w:t>
            </w:r>
            <w:r w:rsidRPr="00CF1A49">
              <w:t>,</w:t>
            </w:r>
            <w:r>
              <w:t xml:space="preserve"> DOORDASH</w:t>
            </w:r>
          </w:p>
          <w:p w14:paraId="478DFF0D" w14:textId="77777777" w:rsidR="009D182D" w:rsidRPr="00D40668" w:rsidRDefault="009D182D" w:rsidP="006324A5">
            <w:pPr>
              <w:pStyle w:val="Heading2"/>
              <w:contextualSpacing w:val="0"/>
              <w:outlineLvl w:val="1"/>
              <w:rPr>
                <w:b w:val="0"/>
                <w:caps w:val="0"/>
                <w:color w:val="7F7F7F" w:themeColor="text1" w:themeTint="80"/>
                <w:sz w:val="24"/>
                <w:szCs w:val="24"/>
              </w:rPr>
            </w:pPr>
            <w:r w:rsidRPr="00D40668">
              <w:rPr>
                <w:b w:val="0"/>
                <w:caps w:val="0"/>
                <w:color w:val="7F7F7F" w:themeColor="text1" w:themeTint="80"/>
                <w:sz w:val="24"/>
                <w:szCs w:val="24"/>
              </w:rPr>
              <w:t xml:space="preserve">My responsibility is to make </w:t>
            </w:r>
            <w:r>
              <w:rPr>
                <w:b w:val="0"/>
                <w:caps w:val="0"/>
                <w:color w:val="7F7F7F" w:themeColor="text1" w:themeTint="80"/>
                <w:sz w:val="24"/>
                <w:szCs w:val="24"/>
              </w:rPr>
              <w:t xml:space="preserve">food deliveries throughout Austin, Texas, while making </w:t>
            </w:r>
            <w:bookmarkStart w:id="0" w:name="_GoBack"/>
            <w:bookmarkEnd w:id="0"/>
            <w:r>
              <w:rPr>
                <w:b w:val="0"/>
                <w:caps w:val="0"/>
                <w:color w:val="7F7F7F" w:themeColor="text1" w:themeTint="80"/>
                <w:sz w:val="24"/>
                <w:szCs w:val="24"/>
              </w:rPr>
              <w:t>deliveries I have maintained a 5.0 average customer rating out of 5.0.</w:t>
            </w:r>
          </w:p>
        </w:tc>
      </w:tr>
    </w:tbl>
    <w:p w14:paraId="658866CF" w14:textId="77777777" w:rsidR="00087044" w:rsidRPr="00776F11" w:rsidRDefault="00087044" w:rsidP="009D182D">
      <w:pPr>
        <w:pStyle w:val="Heading1"/>
        <w:rPr>
          <w:rFonts w:asciiTheme="minorHAnsi" w:hAnsiTheme="minorHAnsi"/>
          <w:b w:val="0"/>
          <w:bCs/>
          <w:caps w:val="0"/>
          <w:sz w:val="24"/>
        </w:rPr>
      </w:pPr>
    </w:p>
    <w:sdt>
      <w:sdtPr>
        <w:alias w:val="Activities:"/>
        <w:tag w:val="Activities:"/>
        <w:id w:val="1223332893"/>
        <w:placeholder>
          <w:docPart w:val="8A14E62240CA4A348CAADCCA00111CFC"/>
        </w:placeholder>
        <w:temporary/>
        <w:showingPlcHdr/>
        <w15:appearance w15:val="hidden"/>
      </w:sdtPr>
      <w:sdtEndPr/>
      <w:sdtContent>
        <w:p w14:paraId="501CF00C" w14:textId="77777777" w:rsidR="00776F11" w:rsidRPr="00CF1A49" w:rsidRDefault="0062312F" w:rsidP="0062312F">
          <w:pPr>
            <w:pStyle w:val="Heading1"/>
          </w:pPr>
          <w:r w:rsidRPr="00CF1A49">
            <w:t>Activities</w:t>
          </w:r>
        </w:p>
      </w:sdtContent>
    </w:sdt>
    <w:p w14:paraId="0131E497" w14:textId="5C02B0F6" w:rsidR="00B51D1B" w:rsidRDefault="00776F11" w:rsidP="006E1507">
      <w:r>
        <w:t xml:space="preserve">I am very passionate about training in the gym ever since I started in May 2013, where I go 6 or 7 days a week. This is my “play” time because my physical state is just as important as my mental state. Another passion of mine is helping friends and family in the gym whether it be telling them my workout routines and diet </w:t>
      </w:r>
      <w:proofErr w:type="gramStart"/>
      <w:r>
        <w:t>plans, or</w:t>
      </w:r>
      <w:proofErr w:type="gramEnd"/>
      <w:r>
        <w:t xml:space="preserve"> taking the time to train with them. This passion to help others extends to helping fellow classmates, family, and friends in school. </w:t>
      </w:r>
    </w:p>
    <w:p w14:paraId="6E4BC5ED" w14:textId="6BF4F8E6" w:rsidR="00BF220B" w:rsidRDefault="00BF220B" w:rsidP="006E1507"/>
    <w:p w14:paraId="2FFD8DA9" w14:textId="7661EFB4" w:rsidR="00BF220B" w:rsidRPr="006E1507" w:rsidRDefault="00BF220B" w:rsidP="006E1507">
      <w:r>
        <w:t>*School transcript available upon request</w:t>
      </w:r>
    </w:p>
    <w:sectPr w:rsidR="00BF220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0D5C4" w14:textId="77777777" w:rsidR="00BE430B" w:rsidRDefault="00BE430B" w:rsidP="0068194B">
      <w:r>
        <w:separator/>
      </w:r>
    </w:p>
    <w:p w14:paraId="21D5855D" w14:textId="77777777" w:rsidR="00BE430B" w:rsidRDefault="00BE430B"/>
    <w:p w14:paraId="176A0D5D" w14:textId="77777777" w:rsidR="00BE430B" w:rsidRDefault="00BE430B"/>
  </w:endnote>
  <w:endnote w:type="continuationSeparator" w:id="0">
    <w:p w14:paraId="4C7C5DDA" w14:textId="77777777" w:rsidR="00BE430B" w:rsidRDefault="00BE430B" w:rsidP="0068194B">
      <w:r>
        <w:continuationSeparator/>
      </w:r>
    </w:p>
    <w:p w14:paraId="5A294CD6" w14:textId="77777777" w:rsidR="00BE430B" w:rsidRDefault="00BE430B"/>
    <w:p w14:paraId="7D758302" w14:textId="77777777" w:rsidR="00BE430B" w:rsidRDefault="00BE4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CD49AFE"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2D036" w14:textId="77777777" w:rsidR="00BE430B" w:rsidRDefault="00BE430B" w:rsidP="0068194B">
      <w:r>
        <w:separator/>
      </w:r>
    </w:p>
    <w:p w14:paraId="079A6763" w14:textId="77777777" w:rsidR="00BE430B" w:rsidRDefault="00BE430B"/>
    <w:p w14:paraId="497CE42E" w14:textId="77777777" w:rsidR="00BE430B" w:rsidRDefault="00BE430B"/>
  </w:footnote>
  <w:footnote w:type="continuationSeparator" w:id="0">
    <w:p w14:paraId="65072452" w14:textId="77777777" w:rsidR="00BE430B" w:rsidRDefault="00BE430B" w:rsidP="0068194B">
      <w:r>
        <w:continuationSeparator/>
      </w:r>
    </w:p>
    <w:p w14:paraId="5E094DCE" w14:textId="77777777" w:rsidR="00BE430B" w:rsidRDefault="00BE430B"/>
    <w:p w14:paraId="25FAC6E2" w14:textId="77777777" w:rsidR="00BE430B" w:rsidRDefault="00BE43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840D0"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38B9A4D5" wp14:editId="44F541B1">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CAC024E"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86C7862"/>
    <w:multiLevelType w:val="hybridMultilevel"/>
    <w:tmpl w:val="1D96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2BA395E"/>
    <w:multiLevelType w:val="hybridMultilevel"/>
    <w:tmpl w:val="18EE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D322FE9"/>
    <w:multiLevelType w:val="hybridMultilevel"/>
    <w:tmpl w:val="87E2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0073A6"/>
    <w:multiLevelType w:val="hybridMultilevel"/>
    <w:tmpl w:val="DB6C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4"/>
  </w:num>
  <w:num w:numId="10">
    <w:abstractNumId w:val="5"/>
  </w:num>
  <w:num w:numId="11">
    <w:abstractNumId w:val="4"/>
  </w:num>
  <w:num w:numId="12">
    <w:abstractNumId w:val="1"/>
  </w:num>
  <w:num w:numId="13">
    <w:abstractNumId w:val="0"/>
  </w:num>
  <w:num w:numId="14">
    <w:abstractNumId w:val="15"/>
  </w:num>
  <w:num w:numId="15">
    <w:abstractNumId w:val="16"/>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79"/>
    <w:rsid w:val="000001EF"/>
    <w:rsid w:val="00007322"/>
    <w:rsid w:val="00007728"/>
    <w:rsid w:val="00024584"/>
    <w:rsid w:val="00024730"/>
    <w:rsid w:val="00055E95"/>
    <w:rsid w:val="0007021F"/>
    <w:rsid w:val="00081500"/>
    <w:rsid w:val="00087044"/>
    <w:rsid w:val="000B2BA5"/>
    <w:rsid w:val="000F2F8C"/>
    <w:rsid w:val="0010006E"/>
    <w:rsid w:val="001045A8"/>
    <w:rsid w:val="00114A91"/>
    <w:rsid w:val="001427E1"/>
    <w:rsid w:val="00147F7C"/>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0184"/>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4AD0"/>
    <w:rsid w:val="0031607B"/>
    <w:rsid w:val="00316DFF"/>
    <w:rsid w:val="00325B57"/>
    <w:rsid w:val="00336056"/>
    <w:rsid w:val="003544E1"/>
    <w:rsid w:val="00366398"/>
    <w:rsid w:val="003A0632"/>
    <w:rsid w:val="003A30E5"/>
    <w:rsid w:val="003A6ADF"/>
    <w:rsid w:val="003B5928"/>
    <w:rsid w:val="003D380F"/>
    <w:rsid w:val="003E160D"/>
    <w:rsid w:val="003E5979"/>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B3753"/>
    <w:rsid w:val="005C5932"/>
    <w:rsid w:val="005D3CA7"/>
    <w:rsid w:val="005D4CC1"/>
    <w:rsid w:val="005F4B91"/>
    <w:rsid w:val="005F55D2"/>
    <w:rsid w:val="00622918"/>
    <w:rsid w:val="0062312F"/>
    <w:rsid w:val="00625F2C"/>
    <w:rsid w:val="006618E9"/>
    <w:rsid w:val="00676CD6"/>
    <w:rsid w:val="0068194B"/>
    <w:rsid w:val="00692703"/>
    <w:rsid w:val="006A1962"/>
    <w:rsid w:val="006B5D48"/>
    <w:rsid w:val="006B7D7B"/>
    <w:rsid w:val="006C1A5E"/>
    <w:rsid w:val="006E1507"/>
    <w:rsid w:val="00712D8B"/>
    <w:rsid w:val="00724FE0"/>
    <w:rsid w:val="007273B7"/>
    <w:rsid w:val="00733E0A"/>
    <w:rsid w:val="0074403D"/>
    <w:rsid w:val="00746D44"/>
    <w:rsid w:val="007538DC"/>
    <w:rsid w:val="00757803"/>
    <w:rsid w:val="00776F11"/>
    <w:rsid w:val="0079206B"/>
    <w:rsid w:val="00796076"/>
    <w:rsid w:val="007A7A39"/>
    <w:rsid w:val="007C0566"/>
    <w:rsid w:val="007C606B"/>
    <w:rsid w:val="007E546C"/>
    <w:rsid w:val="007E6A61"/>
    <w:rsid w:val="007E751D"/>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3EFA"/>
    <w:rsid w:val="009650EA"/>
    <w:rsid w:val="00966819"/>
    <w:rsid w:val="0097790C"/>
    <w:rsid w:val="0098506E"/>
    <w:rsid w:val="009A44CE"/>
    <w:rsid w:val="009C4DFC"/>
    <w:rsid w:val="009D182D"/>
    <w:rsid w:val="009D185D"/>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54FB"/>
    <w:rsid w:val="00AD782D"/>
    <w:rsid w:val="00AE7650"/>
    <w:rsid w:val="00B066C4"/>
    <w:rsid w:val="00B10EBE"/>
    <w:rsid w:val="00B236F1"/>
    <w:rsid w:val="00B50F99"/>
    <w:rsid w:val="00B51D1B"/>
    <w:rsid w:val="00B540F4"/>
    <w:rsid w:val="00B60FD0"/>
    <w:rsid w:val="00B622DF"/>
    <w:rsid w:val="00B6332A"/>
    <w:rsid w:val="00B81760"/>
    <w:rsid w:val="00B8494C"/>
    <w:rsid w:val="00B92D1E"/>
    <w:rsid w:val="00BA07E0"/>
    <w:rsid w:val="00BA1546"/>
    <w:rsid w:val="00BB4E51"/>
    <w:rsid w:val="00BD431F"/>
    <w:rsid w:val="00BE423E"/>
    <w:rsid w:val="00BE430B"/>
    <w:rsid w:val="00BF220B"/>
    <w:rsid w:val="00BF61AC"/>
    <w:rsid w:val="00C47FA6"/>
    <w:rsid w:val="00C57FC6"/>
    <w:rsid w:val="00C623E6"/>
    <w:rsid w:val="00C66A7D"/>
    <w:rsid w:val="00C779DA"/>
    <w:rsid w:val="00C814F7"/>
    <w:rsid w:val="00C87498"/>
    <w:rsid w:val="00CA4B4D"/>
    <w:rsid w:val="00CB35C3"/>
    <w:rsid w:val="00CD323D"/>
    <w:rsid w:val="00CE4030"/>
    <w:rsid w:val="00CE64B3"/>
    <w:rsid w:val="00CF1A49"/>
    <w:rsid w:val="00D0630C"/>
    <w:rsid w:val="00D11717"/>
    <w:rsid w:val="00D243A9"/>
    <w:rsid w:val="00D305E5"/>
    <w:rsid w:val="00D37CD3"/>
    <w:rsid w:val="00D40668"/>
    <w:rsid w:val="00D474D9"/>
    <w:rsid w:val="00D66A52"/>
    <w:rsid w:val="00D66EFA"/>
    <w:rsid w:val="00D72A2D"/>
    <w:rsid w:val="00D9521A"/>
    <w:rsid w:val="00DA3914"/>
    <w:rsid w:val="00DA59AA"/>
    <w:rsid w:val="00DB6915"/>
    <w:rsid w:val="00DB7E1E"/>
    <w:rsid w:val="00DC1B78"/>
    <w:rsid w:val="00DC2A2F"/>
    <w:rsid w:val="00DC600B"/>
    <w:rsid w:val="00DC70FA"/>
    <w:rsid w:val="00DD60BD"/>
    <w:rsid w:val="00DE0FAA"/>
    <w:rsid w:val="00DE136D"/>
    <w:rsid w:val="00DE6534"/>
    <w:rsid w:val="00DF2C2D"/>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192B"/>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0102E"/>
  <w15:chartTrackingRefBased/>
  <w15:docId w15:val="{D49C6B0E-AAC6-4412-B7B0-9CF14D003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21F7135ABC47FDA2FA4D32F9A8AD5C"/>
        <w:category>
          <w:name w:val="General"/>
          <w:gallery w:val="placeholder"/>
        </w:category>
        <w:types>
          <w:type w:val="bbPlcHdr"/>
        </w:types>
        <w:behaviors>
          <w:behavior w:val="content"/>
        </w:behaviors>
        <w:guid w:val="{7937FAFF-187B-4A73-99E8-67BA03A91674}"/>
      </w:docPartPr>
      <w:docPartBody>
        <w:p w:rsidR="007F0118" w:rsidRDefault="009A2692">
          <w:pPr>
            <w:pStyle w:val="F421F7135ABC47FDA2FA4D32F9A8AD5C"/>
          </w:pPr>
          <w:r w:rsidRPr="00CF1A49">
            <w:t>·</w:t>
          </w:r>
        </w:p>
      </w:docPartBody>
    </w:docPart>
    <w:docPart>
      <w:docPartPr>
        <w:name w:val="EF6F44BA07F648F9B900EBF0BB4F3824"/>
        <w:category>
          <w:name w:val="General"/>
          <w:gallery w:val="placeholder"/>
        </w:category>
        <w:types>
          <w:type w:val="bbPlcHdr"/>
        </w:types>
        <w:behaviors>
          <w:behavior w:val="content"/>
        </w:behaviors>
        <w:guid w:val="{EA3C8849-A1F3-4B1C-A7A9-DD76E2DC2A75}"/>
      </w:docPartPr>
      <w:docPartBody>
        <w:p w:rsidR="007F0118" w:rsidRDefault="009A2692">
          <w:pPr>
            <w:pStyle w:val="EF6F44BA07F648F9B900EBF0BB4F3824"/>
          </w:pPr>
          <w:r w:rsidRPr="00CF1A49">
            <w:t>·</w:t>
          </w:r>
        </w:p>
      </w:docPartBody>
    </w:docPart>
    <w:docPart>
      <w:docPartPr>
        <w:name w:val="84ECAE18CF0A4595B132BEB58716DC51"/>
        <w:category>
          <w:name w:val="General"/>
          <w:gallery w:val="placeholder"/>
        </w:category>
        <w:types>
          <w:type w:val="bbPlcHdr"/>
        </w:types>
        <w:behaviors>
          <w:behavior w:val="content"/>
        </w:behaviors>
        <w:guid w:val="{EEFC991B-E51A-4AE7-8152-FE1E0956F8D6}"/>
      </w:docPartPr>
      <w:docPartBody>
        <w:p w:rsidR="007F0118" w:rsidRDefault="009A2692">
          <w:pPr>
            <w:pStyle w:val="84ECAE18CF0A4595B132BEB58716DC51"/>
          </w:pPr>
          <w:r w:rsidRPr="00CF1A49">
            <w:t>·</w:t>
          </w:r>
        </w:p>
      </w:docPartBody>
    </w:docPart>
    <w:docPart>
      <w:docPartPr>
        <w:name w:val="45B099A42288432A8A0BF95493CCEE17"/>
        <w:category>
          <w:name w:val="General"/>
          <w:gallery w:val="placeholder"/>
        </w:category>
        <w:types>
          <w:type w:val="bbPlcHdr"/>
        </w:types>
        <w:behaviors>
          <w:behavior w:val="content"/>
        </w:behaviors>
        <w:guid w:val="{3BD5FE5B-B476-41BB-A68B-381EEFD4B05B}"/>
      </w:docPartPr>
      <w:docPartBody>
        <w:p w:rsidR="007F0118" w:rsidRDefault="009A2692">
          <w:pPr>
            <w:pStyle w:val="45B099A42288432A8A0BF95493CCEE17"/>
          </w:pPr>
          <w:r w:rsidRPr="00CF1A49">
            <w:t>Education</w:t>
          </w:r>
        </w:p>
      </w:docPartBody>
    </w:docPart>
    <w:docPart>
      <w:docPartPr>
        <w:name w:val="8A14E62240CA4A348CAADCCA00111CFC"/>
        <w:category>
          <w:name w:val="General"/>
          <w:gallery w:val="placeholder"/>
        </w:category>
        <w:types>
          <w:type w:val="bbPlcHdr"/>
        </w:types>
        <w:behaviors>
          <w:behavior w:val="content"/>
        </w:behaviors>
        <w:guid w:val="{98CFC93F-0486-434F-8763-97355281FAD0}"/>
      </w:docPartPr>
      <w:docPartBody>
        <w:p w:rsidR="007F0118" w:rsidRDefault="009A2692">
          <w:pPr>
            <w:pStyle w:val="8A14E62240CA4A348CAADCCA00111CFC"/>
          </w:pPr>
          <w:r w:rsidRPr="00CF1A49">
            <w:t>Activities</w:t>
          </w:r>
        </w:p>
      </w:docPartBody>
    </w:docPart>
    <w:docPart>
      <w:docPartPr>
        <w:name w:val="82A315E4809F416EA41CB5C14A749657"/>
        <w:category>
          <w:name w:val="General"/>
          <w:gallery w:val="placeholder"/>
        </w:category>
        <w:types>
          <w:type w:val="bbPlcHdr"/>
        </w:types>
        <w:behaviors>
          <w:behavior w:val="content"/>
        </w:behaviors>
        <w:guid w:val="{8DDB5E60-93BE-4F0E-91F6-54A98B17EAB4}"/>
      </w:docPartPr>
      <w:docPartBody>
        <w:p w:rsidR="00000000" w:rsidRDefault="00D0031F" w:rsidP="00D0031F">
          <w:pPr>
            <w:pStyle w:val="82A315E4809F416EA41CB5C14A749657"/>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92"/>
    <w:rsid w:val="00104058"/>
    <w:rsid w:val="002F6697"/>
    <w:rsid w:val="00377A38"/>
    <w:rsid w:val="00687683"/>
    <w:rsid w:val="007F0118"/>
    <w:rsid w:val="009A2692"/>
    <w:rsid w:val="00B64CE2"/>
    <w:rsid w:val="00C2191A"/>
    <w:rsid w:val="00D0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6615E930D4042885167BBC3913E2C">
    <w:name w:val="5A66615E930D4042885167BBC3913E2C"/>
  </w:style>
  <w:style w:type="character" w:styleId="IntenseEmphasis">
    <w:name w:val="Intense Emphasis"/>
    <w:basedOn w:val="DefaultParagraphFont"/>
    <w:uiPriority w:val="2"/>
    <w:rPr>
      <w:b/>
      <w:iCs/>
      <w:color w:val="262626" w:themeColor="text1" w:themeTint="D9"/>
    </w:rPr>
  </w:style>
  <w:style w:type="paragraph" w:customStyle="1" w:styleId="26D52359CC964B198C5465D7C933B41F">
    <w:name w:val="26D52359CC964B198C5465D7C933B41F"/>
  </w:style>
  <w:style w:type="paragraph" w:customStyle="1" w:styleId="0A5EAB2A73C84443997684EB604D57D9">
    <w:name w:val="0A5EAB2A73C84443997684EB604D57D9"/>
  </w:style>
  <w:style w:type="paragraph" w:customStyle="1" w:styleId="F421F7135ABC47FDA2FA4D32F9A8AD5C">
    <w:name w:val="F421F7135ABC47FDA2FA4D32F9A8AD5C"/>
  </w:style>
  <w:style w:type="paragraph" w:customStyle="1" w:styleId="2F515672556C47FA832C42EC40F5EDC4">
    <w:name w:val="2F515672556C47FA832C42EC40F5EDC4"/>
  </w:style>
  <w:style w:type="paragraph" w:customStyle="1" w:styleId="5FAF294473B84F5D8E7ED5F13249102A">
    <w:name w:val="5FAF294473B84F5D8E7ED5F13249102A"/>
  </w:style>
  <w:style w:type="paragraph" w:customStyle="1" w:styleId="EF6F44BA07F648F9B900EBF0BB4F3824">
    <w:name w:val="EF6F44BA07F648F9B900EBF0BB4F3824"/>
  </w:style>
  <w:style w:type="paragraph" w:customStyle="1" w:styleId="827F9AD27E3C4F499884F2AD73F731AF">
    <w:name w:val="827F9AD27E3C4F499884F2AD73F731AF"/>
  </w:style>
  <w:style w:type="paragraph" w:customStyle="1" w:styleId="84ECAE18CF0A4595B132BEB58716DC51">
    <w:name w:val="84ECAE18CF0A4595B132BEB58716DC51"/>
  </w:style>
  <w:style w:type="paragraph" w:customStyle="1" w:styleId="ECED1D7BD25D4287BEECE46D0A1B6DDC">
    <w:name w:val="ECED1D7BD25D4287BEECE46D0A1B6DDC"/>
  </w:style>
  <w:style w:type="paragraph" w:customStyle="1" w:styleId="20EB40A9AA10419EA95ADFF9D4258472">
    <w:name w:val="20EB40A9AA10419EA95ADFF9D4258472"/>
  </w:style>
  <w:style w:type="paragraph" w:customStyle="1" w:styleId="921F2A7D091D4E21932FFFF4319E9595">
    <w:name w:val="921F2A7D091D4E21932FFFF4319E9595"/>
  </w:style>
  <w:style w:type="paragraph" w:customStyle="1" w:styleId="27EA89B53DF747409E234FDDF9B34980">
    <w:name w:val="27EA89B53DF747409E234FDDF9B34980"/>
  </w:style>
  <w:style w:type="paragraph" w:customStyle="1" w:styleId="08444662F34F41D78C8D604924582CBD">
    <w:name w:val="08444662F34F41D78C8D604924582CBD"/>
  </w:style>
  <w:style w:type="paragraph" w:customStyle="1" w:styleId="6F21E9E6EEEB4E61B2C8308C0DF6A466">
    <w:name w:val="6F21E9E6EEEB4E61B2C8308C0DF6A466"/>
  </w:style>
  <w:style w:type="character" w:styleId="SubtleReference">
    <w:name w:val="Subtle Reference"/>
    <w:basedOn w:val="DefaultParagraphFont"/>
    <w:uiPriority w:val="10"/>
    <w:qFormat/>
    <w:rPr>
      <w:b/>
      <w:caps w:val="0"/>
      <w:smallCaps/>
      <w:color w:val="595959" w:themeColor="text1" w:themeTint="A6"/>
    </w:rPr>
  </w:style>
  <w:style w:type="paragraph" w:customStyle="1" w:styleId="C920417016CC47CA84C36B0006819FF7">
    <w:name w:val="C920417016CC47CA84C36B0006819FF7"/>
  </w:style>
  <w:style w:type="paragraph" w:customStyle="1" w:styleId="0CD6191208C24EEEAFB97A395716F2C2">
    <w:name w:val="0CD6191208C24EEEAFB97A395716F2C2"/>
  </w:style>
  <w:style w:type="paragraph" w:customStyle="1" w:styleId="3885A0179BE340FAB21FB5A7D97471AB">
    <w:name w:val="3885A0179BE340FAB21FB5A7D97471AB"/>
  </w:style>
  <w:style w:type="paragraph" w:customStyle="1" w:styleId="1B97D145081F4948A18ECD4790328859">
    <w:name w:val="1B97D145081F4948A18ECD4790328859"/>
  </w:style>
  <w:style w:type="paragraph" w:customStyle="1" w:styleId="C940D4F5C2F7489EBD127E85D32B25DB">
    <w:name w:val="C940D4F5C2F7489EBD127E85D32B25DB"/>
  </w:style>
  <w:style w:type="paragraph" w:customStyle="1" w:styleId="E59C4603E7214ECBB013D7C1F2C40DBF">
    <w:name w:val="E59C4603E7214ECBB013D7C1F2C40DBF"/>
  </w:style>
  <w:style w:type="paragraph" w:customStyle="1" w:styleId="FCCAE73D6CAC453EA03B18857CB714DF">
    <w:name w:val="FCCAE73D6CAC453EA03B18857CB714DF"/>
  </w:style>
  <w:style w:type="paragraph" w:customStyle="1" w:styleId="45B099A42288432A8A0BF95493CCEE17">
    <w:name w:val="45B099A42288432A8A0BF95493CCEE17"/>
  </w:style>
  <w:style w:type="paragraph" w:customStyle="1" w:styleId="675123C44B49473B8026FA4477E041CC">
    <w:name w:val="675123C44B49473B8026FA4477E041CC"/>
  </w:style>
  <w:style w:type="paragraph" w:customStyle="1" w:styleId="B31967D2874F4C9B993AA7E3789B065C">
    <w:name w:val="B31967D2874F4C9B993AA7E3789B065C"/>
  </w:style>
  <w:style w:type="paragraph" w:customStyle="1" w:styleId="119DAA0B73074DE39DE70E7089DB3184">
    <w:name w:val="119DAA0B73074DE39DE70E7089DB3184"/>
  </w:style>
  <w:style w:type="paragraph" w:customStyle="1" w:styleId="6DDA56C71FE841C48651C3F8F42C5AC2">
    <w:name w:val="6DDA56C71FE841C48651C3F8F42C5AC2"/>
  </w:style>
  <w:style w:type="paragraph" w:customStyle="1" w:styleId="F191C091F2A341C08EDED4339F0D9C86">
    <w:name w:val="F191C091F2A341C08EDED4339F0D9C86"/>
  </w:style>
  <w:style w:type="paragraph" w:customStyle="1" w:styleId="B9817831A397498A86FB28A7A946BF08">
    <w:name w:val="B9817831A397498A86FB28A7A946BF08"/>
  </w:style>
  <w:style w:type="paragraph" w:customStyle="1" w:styleId="2AD175D80A9945B0BFF9F67820878775">
    <w:name w:val="2AD175D80A9945B0BFF9F67820878775"/>
  </w:style>
  <w:style w:type="paragraph" w:customStyle="1" w:styleId="E09A6993D6734AD49284B5884E8ADAC3">
    <w:name w:val="E09A6993D6734AD49284B5884E8ADAC3"/>
  </w:style>
  <w:style w:type="paragraph" w:customStyle="1" w:styleId="9772CDCA3AEE42E28CDB7B748EED5F17">
    <w:name w:val="9772CDCA3AEE42E28CDB7B748EED5F17"/>
  </w:style>
  <w:style w:type="paragraph" w:customStyle="1" w:styleId="687E3932878F4D82AACC0D87BF737C45">
    <w:name w:val="687E3932878F4D82AACC0D87BF737C45"/>
  </w:style>
  <w:style w:type="paragraph" w:customStyle="1" w:styleId="40AD6A5AD1394EEF9490AD5A625F2347">
    <w:name w:val="40AD6A5AD1394EEF9490AD5A625F2347"/>
  </w:style>
  <w:style w:type="paragraph" w:customStyle="1" w:styleId="5FE29DA1522E461BBB987FA034D71F19">
    <w:name w:val="5FE29DA1522E461BBB987FA034D71F19"/>
  </w:style>
  <w:style w:type="paragraph" w:customStyle="1" w:styleId="E42A458184274B71B5944FEF50F0DE14">
    <w:name w:val="E42A458184274B71B5944FEF50F0DE14"/>
  </w:style>
  <w:style w:type="paragraph" w:customStyle="1" w:styleId="D094A5ACB8D847F882E8682096935C27">
    <w:name w:val="D094A5ACB8D847F882E8682096935C27"/>
  </w:style>
  <w:style w:type="paragraph" w:customStyle="1" w:styleId="0AD7A76937004EC986600A5CB82C9D2A">
    <w:name w:val="0AD7A76937004EC986600A5CB82C9D2A"/>
  </w:style>
  <w:style w:type="paragraph" w:customStyle="1" w:styleId="F3ADD1607673466A86543011D2805E63">
    <w:name w:val="F3ADD1607673466A86543011D2805E63"/>
  </w:style>
  <w:style w:type="paragraph" w:customStyle="1" w:styleId="8A14E62240CA4A348CAADCCA00111CFC">
    <w:name w:val="8A14E62240CA4A348CAADCCA00111CFC"/>
  </w:style>
  <w:style w:type="paragraph" w:customStyle="1" w:styleId="F10A155BFB6F49E4AD2A868ADB2698AC">
    <w:name w:val="F10A155BFB6F49E4AD2A868ADB2698AC"/>
  </w:style>
  <w:style w:type="paragraph" w:customStyle="1" w:styleId="82A315E4809F416EA41CB5C14A749657">
    <w:name w:val="82A315E4809F416EA41CB5C14A749657"/>
    <w:rsid w:val="00D00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199</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Robert McElhaney</cp:lastModifiedBy>
  <cp:revision>19</cp:revision>
  <cp:lastPrinted>2020-02-27T17:44:00Z</cp:lastPrinted>
  <dcterms:created xsi:type="dcterms:W3CDTF">2020-01-15T22:20:00Z</dcterms:created>
  <dcterms:modified xsi:type="dcterms:W3CDTF">2020-03-27T01:37:00Z</dcterms:modified>
  <cp:category/>
</cp:coreProperties>
</file>